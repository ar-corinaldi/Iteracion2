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0FAE" w14:textId="77777777" w:rsidR="008E5CB6" w:rsidRPr="008E5CB6" w:rsidRDefault="00487943" w:rsidP="0099417F">
      <w:pPr>
        <w:pStyle w:val="Ttulo1"/>
      </w:pPr>
      <w:r>
        <w:t>Caso de estudio:</w:t>
      </w:r>
      <w:r w:rsidR="008E5CB6">
        <w:t xml:space="preserve"> Hotel Andes</w:t>
      </w:r>
    </w:p>
    <w:p w14:paraId="183F6692" w14:textId="77777777" w:rsidR="00C306EE" w:rsidRDefault="00623DF0" w:rsidP="0099417F">
      <w:pPr>
        <w:pStyle w:val="Ttulo1"/>
      </w:pPr>
      <w:r>
        <w:t>Listado de Requerimientos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EA74B1" w:rsidRPr="00CB6304" w14:paraId="6C802569" w14:textId="77777777" w:rsidTr="00DD0196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34EB924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4" w:type="dxa"/>
          </w:tcPr>
          <w:p w14:paraId="0E218C92" w14:textId="77777777" w:rsidR="008E5CB6" w:rsidRPr="008E5CB6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>RF1 - REGISTRAR ROLES DE USUARIOS</w:t>
            </w:r>
          </w:p>
          <w:p w14:paraId="381A857F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544EA6E7" w14:textId="77777777" w:rsidTr="00DD0196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2829E7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4" w:type="dxa"/>
            <w:tcBorders>
              <w:bottom w:val="single" w:sz="4" w:space="0" w:color="auto"/>
            </w:tcBorders>
          </w:tcPr>
          <w:p w14:paraId="1EDC4708" w14:textId="77777777" w:rsidR="008E5CB6" w:rsidRPr="008E5CB6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>Se registran los roles de usuario definidos en la descripción del negocio. Debe incluir todos los roles de usuario indicados en el enunciado.</w:t>
            </w:r>
          </w:p>
          <w:p w14:paraId="039DB5A8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229A1E13" w14:textId="77777777" w:rsidTr="00DD0196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865C096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32B5D" w:rsidRPr="00CB6304" w14:paraId="15FE0A67" w14:textId="77777777" w:rsidTr="00DD0196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D8081BE" w14:textId="77777777" w:rsidR="00132B5D" w:rsidRDefault="00132B5D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691A790F" w14:textId="77777777" w:rsidTr="00DD0196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E1C39F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0A16A8A1" w14:textId="77777777" w:rsidTr="00DD0196">
        <w:trPr>
          <w:trHeight w:val="301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37A32D89" w14:textId="77777777" w:rsidR="00EA74B1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>Se registran los roles de usuario</w:t>
            </w:r>
          </w:p>
        </w:tc>
      </w:tr>
      <w:tr w:rsidR="00EA74B1" w:rsidRPr="00EA74B1" w14:paraId="6DD2F799" w14:textId="77777777" w:rsidTr="00DD0196">
        <w:trPr>
          <w:trHeight w:val="301"/>
          <w:jc w:val="center"/>
        </w:trPr>
        <w:tc>
          <w:tcPr>
            <w:tcW w:w="10546" w:type="dxa"/>
            <w:gridSpan w:val="2"/>
          </w:tcPr>
          <w:p w14:paraId="224FE362" w14:textId="77777777" w:rsidR="00EA74B1" w:rsidRPr="00EA74B1" w:rsidRDefault="00EA74B1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14:paraId="0CAD8380" w14:textId="77777777" w:rsidTr="00DD0196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1718FFB" w14:textId="77777777" w:rsidR="00487943" w:rsidRPr="00EA74B1" w:rsidRDefault="00487943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14:paraId="7F41DC68" w14:textId="77777777" w:rsidTr="00DD0196">
        <w:trPr>
          <w:trHeight w:val="268"/>
          <w:jc w:val="center"/>
        </w:trPr>
        <w:tc>
          <w:tcPr>
            <w:tcW w:w="10546" w:type="dxa"/>
            <w:gridSpan w:val="2"/>
          </w:tcPr>
          <w:p w14:paraId="779A8DE1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</w:p>
        </w:tc>
      </w:tr>
    </w:tbl>
    <w:p w14:paraId="1CB182BC" w14:textId="77777777" w:rsidR="00EA74B1" w:rsidRDefault="00EA74B1" w:rsidP="0099417F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E5CB6" w:rsidRPr="00CB6304" w14:paraId="1BA08B54" w14:textId="77777777" w:rsidTr="00312B8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0F13100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FF1AA83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>RF2 - REGISTRAR USUARIO</w:t>
            </w:r>
          </w:p>
          <w:p w14:paraId="15273171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E5CB6" w:rsidRPr="00EA74B1" w14:paraId="3F4E1C77" w14:textId="77777777" w:rsidTr="00312B8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90DCFBB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1E73E4F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registran </w:t>
            </w:r>
            <w:proofErr w:type="gramStart"/>
            <w:r>
              <w:rPr>
                <w:b w:val="0"/>
                <w:sz w:val="18"/>
                <w:szCs w:val="18"/>
              </w:rPr>
              <w:t>un usuarios</w:t>
            </w:r>
            <w:proofErr w:type="gramEnd"/>
            <w:r>
              <w:rPr>
                <w:b w:val="0"/>
                <w:sz w:val="18"/>
                <w:szCs w:val="18"/>
              </w:rPr>
              <w:t xml:space="preserve"> a la base de datos con la información que le dan </w:t>
            </w:r>
          </w:p>
        </w:tc>
      </w:tr>
      <w:tr w:rsidR="008E5CB6" w:rsidRPr="00EA74B1" w14:paraId="43BF4F46" w14:textId="77777777" w:rsidTr="00312B8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A6CAD0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E5CB6" w:rsidRPr="00CB6304" w14:paraId="199AD753" w14:textId="77777777" w:rsidTr="00312B8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D5115BC" w14:textId="77777777" w:rsidR="008E5CB6" w:rsidRPr="008E5CB6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>tienen una identificación (Tipo de documento, número de documento), un nombre, un correo</w:t>
            </w:r>
          </w:p>
          <w:p w14:paraId="4ABB96F3" w14:textId="77777777" w:rsidR="008E5CB6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E5CB6">
              <w:rPr>
                <w:b w:val="0"/>
                <w:sz w:val="18"/>
                <w:szCs w:val="18"/>
              </w:rPr>
              <w:t xml:space="preserve">electrónico y su rol respectivo. </w:t>
            </w:r>
          </w:p>
        </w:tc>
      </w:tr>
      <w:tr w:rsidR="008E5CB6" w:rsidRPr="00EA74B1" w14:paraId="03E02B7D" w14:textId="77777777" w:rsidTr="00312B8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44345F8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E5CB6" w:rsidRPr="00EA74B1" w14:paraId="4254F09E" w14:textId="77777777" w:rsidTr="00312B8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9F11F92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registran un </w:t>
            </w:r>
            <w:r w:rsidRPr="008E5CB6">
              <w:rPr>
                <w:b w:val="0"/>
                <w:sz w:val="18"/>
                <w:szCs w:val="18"/>
              </w:rPr>
              <w:t>usuario</w:t>
            </w:r>
          </w:p>
        </w:tc>
      </w:tr>
      <w:tr w:rsidR="008E5CB6" w:rsidRPr="00EA74B1" w14:paraId="3B2EC8E3" w14:textId="77777777" w:rsidTr="00312B85">
        <w:trPr>
          <w:jc w:val="center"/>
        </w:trPr>
        <w:tc>
          <w:tcPr>
            <w:tcW w:w="10301" w:type="dxa"/>
            <w:gridSpan w:val="2"/>
          </w:tcPr>
          <w:p w14:paraId="4F9FA94D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E5CB6" w:rsidRPr="00EA74B1" w14:paraId="29483214" w14:textId="77777777" w:rsidTr="00312B8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CDD851C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E5CB6" w:rsidRPr="00EA74B1" w14:paraId="4CF2C7E1" w14:textId="77777777" w:rsidTr="00312B85">
        <w:trPr>
          <w:jc w:val="center"/>
        </w:trPr>
        <w:tc>
          <w:tcPr>
            <w:tcW w:w="10301" w:type="dxa"/>
            <w:gridSpan w:val="2"/>
          </w:tcPr>
          <w:p w14:paraId="51B5F7DD" w14:textId="77777777" w:rsidR="008E5CB6" w:rsidRPr="00EA74B1" w:rsidRDefault="008E5CB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  <w:r>
              <w:rPr>
                <w:b w:val="0"/>
                <w:sz w:val="18"/>
                <w:szCs w:val="18"/>
              </w:rPr>
              <w:t>, privacidad</w:t>
            </w:r>
          </w:p>
        </w:tc>
      </w:tr>
    </w:tbl>
    <w:p w14:paraId="18EAE07A" w14:textId="77777777" w:rsidR="00DD0196" w:rsidRDefault="00DD0196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05B264B7" w14:textId="77777777" w:rsidR="00DD0196" w:rsidRDefault="00DD0196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27CE8365" w14:textId="77777777" w:rsidR="00DD0196" w:rsidRDefault="00DD0196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38937509" w14:textId="77777777" w:rsidR="00DD0196" w:rsidRDefault="00DD0196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0BFDAEB8" w14:textId="77777777" w:rsidR="0099417F" w:rsidRDefault="0099417F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1E247128" w14:textId="77777777" w:rsidR="0099417F" w:rsidRDefault="0099417F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p w14:paraId="7715DABA" w14:textId="77777777" w:rsidR="0099417F" w:rsidRPr="00DD0196" w:rsidRDefault="0099417F" w:rsidP="0099417F">
      <w:pPr>
        <w:spacing w:after="0"/>
        <w:rPr>
          <w:rFonts w:ascii="Times New Roman" w:hAnsi="Times New Roman" w:cs="Times New Roman"/>
          <w:sz w:val="24"/>
          <w:szCs w:val="24"/>
          <w:lang w:val="es-ES_tradnl" w:eastAsia="es-ES_tradnl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DD0196" w:rsidRPr="00CB6304" w14:paraId="71C571A9" w14:textId="77777777" w:rsidTr="00DD0196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C75118D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522F0AFD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DD0196">
              <w:rPr>
                <w:b w:val="0"/>
                <w:sz w:val="18"/>
                <w:szCs w:val="18"/>
              </w:rPr>
              <w:t xml:space="preserve">RF3 - REGISTRAR TIPO DE HABITACIÓN </w:t>
            </w:r>
          </w:p>
        </w:tc>
      </w:tr>
      <w:tr w:rsidR="00DD0196" w:rsidRPr="00EA74B1" w14:paraId="302EE876" w14:textId="77777777" w:rsidTr="00DD0196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A653DC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0DEBF551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DD0196">
              <w:rPr>
                <w:b w:val="0"/>
                <w:sz w:val="18"/>
                <w:szCs w:val="18"/>
              </w:rPr>
              <w:t xml:space="preserve">Registra la descripción de los tipos de habitaciones de los cuales dispone el hotel con su dotación correspondiente. </w:t>
            </w:r>
          </w:p>
        </w:tc>
      </w:tr>
      <w:tr w:rsidR="00DD0196" w:rsidRPr="00EA74B1" w14:paraId="0B240616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298CE03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D0196" w:rsidRPr="00CB6304" w14:paraId="20AA6FD7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00A27ED" w14:textId="77777777" w:rsidR="00DD0196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tipo de habitación capacidad y costo</w:t>
            </w:r>
          </w:p>
        </w:tc>
      </w:tr>
      <w:tr w:rsidR="00DD0196" w:rsidRPr="00EA74B1" w14:paraId="6FBEBD93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913C2F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D0196" w:rsidRPr="00EA74B1" w14:paraId="383C1E33" w14:textId="77777777" w:rsidTr="00312B85">
        <w:trPr>
          <w:trHeight w:val="301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37B9CD4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tipo de habitación que corresponde a los datos ingresados</w:t>
            </w:r>
          </w:p>
        </w:tc>
      </w:tr>
      <w:tr w:rsidR="00DD0196" w:rsidRPr="00EA74B1" w14:paraId="64E57AFC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5F524E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D0196" w:rsidRPr="00EA74B1" w14:paraId="2E190071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52AC111A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</w:p>
        </w:tc>
      </w:tr>
    </w:tbl>
    <w:p w14:paraId="1032BB68" w14:textId="77777777" w:rsidR="008E5CB6" w:rsidRDefault="008E5CB6" w:rsidP="0099417F">
      <w:pPr>
        <w:pStyle w:val="TituloPrincipla"/>
        <w:jc w:val="left"/>
        <w:rPr>
          <w:sz w:val="32"/>
          <w:szCs w:val="32"/>
        </w:rPr>
      </w:pPr>
    </w:p>
    <w:p w14:paraId="054C3BC8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53629F" w:rsidRPr="00CB6304" w14:paraId="0E069E6C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9E2792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4660E38E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3629F">
              <w:rPr>
                <w:b w:val="0"/>
                <w:sz w:val="18"/>
                <w:szCs w:val="18"/>
              </w:rPr>
              <w:t>RF4 - REGISTRAR HABITACIÓN</w:t>
            </w:r>
          </w:p>
        </w:tc>
      </w:tr>
      <w:tr w:rsidR="0053629F" w:rsidRPr="00EA74B1" w14:paraId="09136DF4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EF854ED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07DECAB6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3629F">
              <w:rPr>
                <w:b w:val="0"/>
                <w:sz w:val="18"/>
                <w:szCs w:val="18"/>
              </w:rPr>
              <w:t xml:space="preserve">Registra las instancias de las habitaciones de las cuales dispone el </w:t>
            </w:r>
            <w:proofErr w:type="spellStart"/>
            <w:r w:rsidRPr="0053629F">
              <w:rPr>
                <w:b w:val="0"/>
                <w:sz w:val="18"/>
                <w:szCs w:val="18"/>
              </w:rPr>
              <w:t>hote</w:t>
            </w:r>
            <w:proofErr w:type="spellEnd"/>
          </w:p>
        </w:tc>
      </w:tr>
      <w:tr w:rsidR="0053629F" w:rsidRPr="00EA74B1" w14:paraId="1872066F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6DE835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3629F" w:rsidRPr="00CB6304" w14:paraId="29EA5B32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696D873F" w14:textId="77777777" w:rsidR="0053629F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</w:t>
            </w:r>
            <w:r>
              <w:rPr>
                <w:b w:val="0"/>
                <w:sz w:val="18"/>
                <w:szCs w:val="18"/>
              </w:rPr>
              <w:t xml:space="preserve"> de cada habitación</w:t>
            </w:r>
          </w:p>
        </w:tc>
      </w:tr>
      <w:tr w:rsidR="0053629F" w:rsidRPr="00EA74B1" w14:paraId="49F65FEE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B968CE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3629F" w:rsidRPr="00EA74B1" w14:paraId="093F8B7D" w14:textId="77777777" w:rsidTr="00312B85">
        <w:trPr>
          <w:trHeight w:val="301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BCB170A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habitación en el hotel</w:t>
            </w:r>
          </w:p>
        </w:tc>
      </w:tr>
      <w:tr w:rsidR="0053629F" w:rsidRPr="00EA74B1" w14:paraId="03E952B0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5D6FE5E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3629F" w:rsidRPr="00EA74B1" w14:paraId="48E725A4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2915EB0D" w14:textId="77777777" w:rsidR="0053629F" w:rsidRPr="00EA74B1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669BEF33" w14:textId="77777777" w:rsidR="0053629F" w:rsidRDefault="0053629F" w:rsidP="0099417F">
      <w:pPr>
        <w:pStyle w:val="TituloPrincipla"/>
        <w:jc w:val="left"/>
        <w:rPr>
          <w:sz w:val="32"/>
          <w:szCs w:val="32"/>
        </w:rPr>
      </w:pPr>
    </w:p>
    <w:p w14:paraId="07346394" w14:textId="77777777" w:rsidR="0053629F" w:rsidRDefault="0053629F" w:rsidP="0099417F">
      <w:pPr>
        <w:pStyle w:val="TituloPrincipla"/>
        <w:jc w:val="left"/>
        <w:rPr>
          <w:sz w:val="32"/>
          <w:szCs w:val="32"/>
        </w:rPr>
      </w:pPr>
    </w:p>
    <w:p w14:paraId="7FDCD564" w14:textId="77777777" w:rsidR="0053629F" w:rsidRDefault="0053629F" w:rsidP="0099417F">
      <w:pPr>
        <w:pStyle w:val="TituloPrincipla"/>
        <w:jc w:val="left"/>
        <w:rPr>
          <w:sz w:val="32"/>
          <w:szCs w:val="32"/>
        </w:rPr>
      </w:pPr>
    </w:p>
    <w:p w14:paraId="55F3591C" w14:textId="77777777" w:rsidR="0053629F" w:rsidRDefault="0053629F" w:rsidP="0099417F">
      <w:pPr>
        <w:pStyle w:val="TituloPrincipla"/>
        <w:jc w:val="left"/>
        <w:rPr>
          <w:sz w:val="32"/>
          <w:szCs w:val="32"/>
        </w:rPr>
      </w:pPr>
    </w:p>
    <w:p w14:paraId="73AE63B5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DD0196" w:rsidRPr="00CB6304" w14:paraId="6FC4D436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433FD1C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5981D371" w14:textId="77777777" w:rsidR="0053629F" w:rsidRPr="0053629F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3629F">
              <w:rPr>
                <w:b w:val="0"/>
                <w:sz w:val="18"/>
                <w:szCs w:val="18"/>
              </w:rPr>
              <w:t>RF5 - REGISTRAR UN SERVICIO DEL HOTEL</w:t>
            </w:r>
          </w:p>
          <w:p w14:paraId="64997FB3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D0196" w:rsidRPr="00EA74B1" w14:paraId="42AEE6C6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D0E01D1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4D68A5D6" w14:textId="77777777" w:rsidR="00DD0196" w:rsidRPr="00EA74B1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53629F">
              <w:rPr>
                <w:b w:val="0"/>
                <w:sz w:val="18"/>
                <w:szCs w:val="18"/>
              </w:rPr>
              <w:t xml:space="preserve">Registra la descripción de los servicios de los cuales dispone el hotel. </w:t>
            </w:r>
          </w:p>
        </w:tc>
      </w:tr>
      <w:tr w:rsidR="00DD0196" w:rsidRPr="00EA74B1" w14:paraId="5B8CFFFE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D80036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D0196" w:rsidRPr="00CB6304" w14:paraId="4668C187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4B458E16" w14:textId="77777777" w:rsidR="0053629F" w:rsidRDefault="0053629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del servicio</w:t>
            </w:r>
          </w:p>
        </w:tc>
      </w:tr>
      <w:tr w:rsidR="00DD0196" w:rsidRPr="00EA74B1" w14:paraId="7A8EB7CD" w14:textId="77777777" w:rsidTr="0053629F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D52239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D0196" w:rsidRPr="00EA74B1" w14:paraId="14484AA4" w14:textId="77777777" w:rsidTr="00312B85">
        <w:trPr>
          <w:trHeight w:val="301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502E1E2B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</w:t>
            </w:r>
            <w:r w:rsidR="0053629F">
              <w:rPr>
                <w:b w:val="0"/>
                <w:sz w:val="18"/>
                <w:szCs w:val="18"/>
              </w:rPr>
              <w:t>l servicio con los datos ingresados</w:t>
            </w:r>
          </w:p>
        </w:tc>
      </w:tr>
      <w:tr w:rsidR="00DD0196" w:rsidRPr="00EA74B1" w14:paraId="007C7BCA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642216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D0196" w:rsidRPr="00EA74B1" w14:paraId="6805D604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42A5A709" w14:textId="77777777" w:rsidR="00DD0196" w:rsidRPr="00EA74B1" w:rsidRDefault="00DD019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</w:t>
            </w:r>
            <w:r w:rsidR="0053629F">
              <w:rPr>
                <w:b w:val="0"/>
                <w:sz w:val="18"/>
                <w:szCs w:val="18"/>
              </w:rPr>
              <w:t xml:space="preserve">, persistencia </w:t>
            </w:r>
          </w:p>
        </w:tc>
      </w:tr>
    </w:tbl>
    <w:p w14:paraId="42F04346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1651BCE2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25C564FC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C7E58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07BCFABC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RF6 - REGISTRAR UN PLAN DE CONSUMO</w:t>
            </w:r>
          </w:p>
          <w:p w14:paraId="77EBA27C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</w:p>
        </w:tc>
      </w:tr>
      <w:tr w:rsidR="0099417F" w:rsidRPr="00EA74B1" w14:paraId="1C684FDB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0BFEDCB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7E123AD7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Registra los planes de consumo disponibles en el hotel.</w:t>
            </w:r>
          </w:p>
        </w:tc>
      </w:tr>
      <w:tr w:rsidR="0099417F" w:rsidRPr="00EA74B1" w14:paraId="7EE1B3AD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8CC40E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0E8953C8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33B7000A" w14:textId="77777777" w:rsid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del </w:t>
            </w:r>
            <w:r>
              <w:rPr>
                <w:b w:val="0"/>
                <w:sz w:val="18"/>
                <w:szCs w:val="18"/>
              </w:rPr>
              <w:t>plan</w:t>
            </w:r>
          </w:p>
        </w:tc>
      </w:tr>
      <w:tr w:rsidR="0099417F" w:rsidRPr="00EA74B1" w14:paraId="0819B231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5FD27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0D561971" w14:textId="77777777" w:rsidTr="00312B85">
        <w:trPr>
          <w:trHeight w:val="301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5CD5B38D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el </w:t>
            </w:r>
            <w:r>
              <w:rPr>
                <w:b w:val="0"/>
                <w:sz w:val="18"/>
                <w:szCs w:val="18"/>
              </w:rPr>
              <w:t>plan</w:t>
            </w:r>
            <w:r>
              <w:rPr>
                <w:b w:val="0"/>
                <w:sz w:val="18"/>
                <w:szCs w:val="18"/>
              </w:rPr>
              <w:t xml:space="preserve"> con los datos ingresados</w:t>
            </w:r>
          </w:p>
        </w:tc>
      </w:tr>
      <w:tr w:rsidR="0099417F" w:rsidRPr="00EA74B1" w14:paraId="0DA30954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1AC923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7C66E8E2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42A9852D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130128A1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2E806C26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0FC1C879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7CE4F076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34753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195" w:type="dxa"/>
          </w:tcPr>
          <w:p w14:paraId="2F80AB39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RF7 - REGISTRAR UNA RESERVA DE ALOJAMIENTO</w:t>
            </w:r>
          </w:p>
          <w:p w14:paraId="76357C0D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</w:p>
        </w:tc>
      </w:tr>
      <w:tr w:rsidR="0099417F" w:rsidRPr="00EA74B1" w14:paraId="472D9AD2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E9D4E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269898E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Reserva una habitación por un período de tiempo, por parte de un cliente</w:t>
            </w:r>
          </w:p>
        </w:tc>
      </w:tr>
      <w:tr w:rsidR="0099417F" w:rsidRPr="00EA74B1" w14:paraId="0463FA4F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995523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5D437645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A864CF8" w14:textId="77777777" w:rsid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del </w:t>
            </w:r>
            <w:r>
              <w:rPr>
                <w:b w:val="0"/>
                <w:sz w:val="18"/>
                <w:szCs w:val="18"/>
              </w:rPr>
              <w:t>cliente y la información de la habitación a solicitar</w:t>
            </w:r>
          </w:p>
        </w:tc>
      </w:tr>
      <w:tr w:rsidR="0099417F" w:rsidRPr="00EA74B1" w14:paraId="7A639750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1D2D68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71EF570A" w14:textId="77777777" w:rsidTr="0099417F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59B0E288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la reserva en caso de que la habitación </w:t>
            </w:r>
            <w:proofErr w:type="spellStart"/>
            <w:r>
              <w:rPr>
                <w:b w:val="0"/>
                <w:sz w:val="18"/>
                <w:szCs w:val="18"/>
              </w:rPr>
              <w:t>este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disponible</w:t>
            </w:r>
          </w:p>
        </w:tc>
      </w:tr>
      <w:tr w:rsidR="0099417F" w:rsidRPr="00EA74B1" w14:paraId="2848EBDE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EB207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1B0644C5" w14:textId="77777777" w:rsidTr="0099417F">
        <w:trPr>
          <w:trHeight w:val="268"/>
          <w:jc w:val="center"/>
        </w:trPr>
        <w:tc>
          <w:tcPr>
            <w:tcW w:w="10546" w:type="dxa"/>
            <w:gridSpan w:val="2"/>
          </w:tcPr>
          <w:p w14:paraId="108D6271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5A890A7D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56643DD8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5EA5588A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215D1B19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42948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7D47E1B1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 xml:space="preserve">RF8 - REGISTRAR UNA RESERVA DE UN SERVICIO </w:t>
            </w:r>
          </w:p>
          <w:p w14:paraId="49AA326B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</w:p>
        </w:tc>
      </w:tr>
      <w:tr w:rsidR="0099417F" w:rsidRPr="00EA74B1" w14:paraId="2A2AD216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E55AF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78DF50C7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Reserva la prestación de un servicio por parte de un cliente</w:t>
            </w:r>
          </w:p>
        </w:tc>
      </w:tr>
      <w:tr w:rsidR="0099417F" w:rsidRPr="00EA74B1" w14:paraId="3C3C8F89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CA7021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1A401393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7A5B43AC" w14:textId="77777777" w:rsid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del cliente y la información </w:t>
            </w:r>
            <w:r>
              <w:rPr>
                <w:b w:val="0"/>
                <w:sz w:val="18"/>
                <w:szCs w:val="18"/>
              </w:rPr>
              <w:t xml:space="preserve">del servicio </w:t>
            </w:r>
            <w:r>
              <w:rPr>
                <w:b w:val="0"/>
                <w:sz w:val="18"/>
                <w:szCs w:val="18"/>
              </w:rPr>
              <w:t>a solicitar</w:t>
            </w:r>
          </w:p>
        </w:tc>
      </w:tr>
      <w:tr w:rsidR="0099417F" w:rsidRPr="00EA74B1" w14:paraId="3744F4D3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3BAC1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69CCC892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6B7104A9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</w:t>
            </w:r>
            <w:r>
              <w:rPr>
                <w:b w:val="0"/>
                <w:sz w:val="18"/>
                <w:szCs w:val="18"/>
              </w:rPr>
              <w:t xml:space="preserve">ra la reserva en caso de que el servicio </w:t>
            </w:r>
            <w:proofErr w:type="spellStart"/>
            <w:r>
              <w:rPr>
                <w:b w:val="0"/>
                <w:sz w:val="18"/>
                <w:szCs w:val="18"/>
              </w:rPr>
              <w:t>este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disponible</w:t>
            </w:r>
          </w:p>
        </w:tc>
      </w:tr>
      <w:tr w:rsidR="0099417F" w:rsidRPr="00EA74B1" w14:paraId="18B39996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37689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52A28125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3D17BC6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3F415337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4822389A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63E23AB1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56C9840E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8F294D4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195" w:type="dxa"/>
          </w:tcPr>
          <w:p w14:paraId="0D4484E0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RF9 - REGISTRAR LA LLEGADA DE UN CLIENTE AL HOTEL</w:t>
            </w:r>
          </w:p>
          <w:p w14:paraId="18AA4298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</w:p>
        </w:tc>
      </w:tr>
      <w:tr w:rsidR="0099417F" w:rsidRPr="00EA74B1" w14:paraId="1619CCA6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DBE7D4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0E596239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 xml:space="preserve">Registra la llegada de un cliente al hotel, correspondiente a una reserva ya registrada. </w:t>
            </w:r>
          </w:p>
        </w:tc>
      </w:tr>
      <w:tr w:rsidR="0099417F" w:rsidRPr="00EA74B1" w14:paraId="246F499E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CCA8A9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1A0A071E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5C67ED5E" w14:textId="77777777" w:rsid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Informacion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cliente que ingresa, la reserva a la que corresponde la </w:t>
            </w:r>
            <w:proofErr w:type="spellStart"/>
            <w:r>
              <w:rPr>
                <w:b w:val="0"/>
                <w:sz w:val="18"/>
                <w:szCs w:val="18"/>
              </w:rPr>
              <w:t>informacion</w:t>
            </w:r>
            <w:proofErr w:type="spellEnd"/>
          </w:p>
        </w:tc>
      </w:tr>
      <w:tr w:rsidR="0099417F" w:rsidRPr="00EA74B1" w14:paraId="113B0D41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DBFC6D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1C8E6807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21783B79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el </w:t>
            </w:r>
            <w:proofErr w:type="spellStart"/>
            <w:r>
              <w:rPr>
                <w:b w:val="0"/>
                <w:sz w:val="18"/>
                <w:szCs w:val="18"/>
              </w:rPr>
              <w:t>check</w:t>
            </w:r>
            <w:proofErr w:type="spellEnd"/>
            <w:r>
              <w:rPr>
                <w:b w:val="0"/>
                <w:sz w:val="18"/>
                <w:szCs w:val="18"/>
              </w:rPr>
              <w:t xml:space="preserve">-in del cliente </w:t>
            </w:r>
          </w:p>
        </w:tc>
      </w:tr>
      <w:tr w:rsidR="0099417F" w:rsidRPr="00EA74B1" w14:paraId="2085B518" w14:textId="77777777" w:rsidTr="0099417F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398A9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27D27298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44811A1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4F82F853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6E7D7073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5D4FE5FC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8195"/>
      </w:tblGrid>
      <w:tr w:rsidR="0099417F" w:rsidRPr="00CB6304" w14:paraId="4367492C" w14:textId="77777777" w:rsidTr="0099417F">
        <w:trPr>
          <w:trHeight w:val="603"/>
          <w:jc w:val="center"/>
        </w:trPr>
        <w:tc>
          <w:tcPr>
            <w:tcW w:w="23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D36D84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1C13EC91" w14:textId="77777777" w:rsidR="0099417F" w:rsidRP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 xml:space="preserve">RF10 - REGISTRAR UN CONSUMO DE UN SERVICIO </w:t>
            </w:r>
          </w:p>
        </w:tc>
      </w:tr>
      <w:tr w:rsidR="0099417F" w:rsidRPr="00EA74B1" w14:paraId="27AE3A62" w14:textId="77777777" w:rsidTr="0099417F">
        <w:trPr>
          <w:trHeight w:val="729"/>
          <w:jc w:val="center"/>
        </w:trPr>
        <w:tc>
          <w:tcPr>
            <w:tcW w:w="235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C6EF64C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77EBAF3A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>Registra un consumo de un servicio por parte de un cliente o sus acompañantes.</w:t>
            </w:r>
          </w:p>
        </w:tc>
      </w:tr>
      <w:tr w:rsidR="0099417F" w:rsidRPr="00EA74B1" w14:paraId="17FE1C24" w14:textId="77777777" w:rsidTr="0099417F">
        <w:trPr>
          <w:trHeight w:val="315"/>
          <w:jc w:val="center"/>
        </w:trPr>
        <w:tc>
          <w:tcPr>
            <w:tcW w:w="10545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02943F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772F7957" w14:textId="77777777" w:rsidTr="0099417F">
        <w:trPr>
          <w:trHeight w:val="285"/>
          <w:jc w:val="center"/>
        </w:trPr>
        <w:tc>
          <w:tcPr>
            <w:tcW w:w="10545" w:type="dxa"/>
            <w:gridSpan w:val="2"/>
            <w:tcBorders>
              <w:bottom w:val="single" w:sz="4" w:space="0" w:color="auto"/>
            </w:tcBorders>
          </w:tcPr>
          <w:p w14:paraId="0A8A5019" w14:textId="77777777" w:rsidR="0099417F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del cliente y la información del servicio a solicitar</w:t>
            </w:r>
          </w:p>
        </w:tc>
      </w:tr>
      <w:tr w:rsidR="0099417F" w:rsidRPr="00EA74B1" w14:paraId="3561C1AD" w14:textId="77777777" w:rsidTr="0099417F">
        <w:trPr>
          <w:trHeight w:val="393"/>
          <w:jc w:val="center"/>
        </w:trPr>
        <w:tc>
          <w:tcPr>
            <w:tcW w:w="10545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4EE98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4C073DD2" w14:textId="77777777" w:rsidTr="0099417F">
        <w:trPr>
          <w:trHeight w:val="365"/>
          <w:jc w:val="center"/>
        </w:trPr>
        <w:tc>
          <w:tcPr>
            <w:tcW w:w="10545" w:type="dxa"/>
            <w:gridSpan w:val="2"/>
            <w:tcBorders>
              <w:bottom w:val="single" w:sz="4" w:space="0" w:color="auto"/>
            </w:tcBorders>
          </w:tcPr>
          <w:p w14:paraId="024FD767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la reserva en caso de que el servicio </w:t>
            </w:r>
            <w:proofErr w:type="spellStart"/>
            <w:r>
              <w:rPr>
                <w:b w:val="0"/>
                <w:sz w:val="18"/>
                <w:szCs w:val="18"/>
              </w:rPr>
              <w:t>este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disponible</w:t>
            </w:r>
          </w:p>
        </w:tc>
      </w:tr>
      <w:tr w:rsidR="0099417F" w:rsidRPr="00EA74B1" w14:paraId="18CAE3CA" w14:textId="77777777" w:rsidTr="0099417F">
        <w:trPr>
          <w:trHeight w:val="315"/>
          <w:jc w:val="center"/>
        </w:trPr>
        <w:tc>
          <w:tcPr>
            <w:tcW w:w="10545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CDB6BFF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7B151EB7" w14:textId="77777777" w:rsidTr="0099417F">
        <w:trPr>
          <w:trHeight w:val="268"/>
          <w:jc w:val="center"/>
        </w:trPr>
        <w:tc>
          <w:tcPr>
            <w:tcW w:w="10545" w:type="dxa"/>
            <w:gridSpan w:val="2"/>
          </w:tcPr>
          <w:p w14:paraId="3A91812B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74485959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1698A9BD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79B47B9E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1BF752F0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7B5AB80B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A358272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71DA57A2" w14:textId="77777777" w:rsidR="0099417F" w:rsidRPr="0099417F" w:rsidRDefault="0099417F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RF11</w:t>
            </w:r>
            <w:r w:rsidRPr="0099417F">
              <w:rPr>
                <w:b w:val="0"/>
                <w:sz w:val="18"/>
                <w:szCs w:val="18"/>
              </w:rPr>
              <w:t xml:space="preserve"> - REGISTRAR LA </w:t>
            </w:r>
            <w:r>
              <w:rPr>
                <w:b w:val="0"/>
                <w:sz w:val="18"/>
                <w:szCs w:val="18"/>
              </w:rPr>
              <w:t>SALIDA DE UN CLIENTE DEL</w:t>
            </w:r>
            <w:r w:rsidRPr="0099417F">
              <w:rPr>
                <w:b w:val="0"/>
                <w:sz w:val="18"/>
                <w:szCs w:val="18"/>
              </w:rPr>
              <w:t xml:space="preserve"> HOTEL</w:t>
            </w:r>
          </w:p>
          <w:p w14:paraId="6060C461" w14:textId="77777777" w:rsidR="0099417F" w:rsidRPr="0099417F" w:rsidRDefault="0099417F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</w:p>
        </w:tc>
      </w:tr>
      <w:tr w:rsidR="0099417F" w:rsidRPr="00EA74B1" w14:paraId="25A567F4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537308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3670EF9F" w14:textId="77777777" w:rsidR="0099417F" w:rsidRPr="00EA74B1" w:rsidRDefault="0099417F" w:rsidP="00D042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9417F">
              <w:rPr>
                <w:b w:val="0"/>
                <w:sz w:val="18"/>
                <w:szCs w:val="18"/>
              </w:rPr>
              <w:t xml:space="preserve">Registra la </w:t>
            </w:r>
            <w:r w:rsidR="00D042CB">
              <w:rPr>
                <w:b w:val="0"/>
                <w:sz w:val="18"/>
                <w:szCs w:val="18"/>
              </w:rPr>
              <w:t>salida</w:t>
            </w:r>
            <w:r w:rsidRPr="0099417F">
              <w:rPr>
                <w:b w:val="0"/>
                <w:sz w:val="18"/>
                <w:szCs w:val="18"/>
              </w:rPr>
              <w:t xml:space="preserve"> de un cliente al hotel, correspondiente a una reserva ya registrada. </w:t>
            </w:r>
          </w:p>
        </w:tc>
      </w:tr>
      <w:tr w:rsidR="0099417F" w:rsidRPr="00EA74B1" w14:paraId="512021C2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591B02A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3EBB7A06" w14:textId="77777777" w:rsidTr="00D042CB">
        <w:trPr>
          <w:trHeight w:val="337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58BBFBE6" w14:textId="77777777" w:rsidR="0099417F" w:rsidRDefault="0099417F" w:rsidP="00D042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Informacion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cliente que </w:t>
            </w:r>
            <w:r w:rsidR="00D042CB">
              <w:rPr>
                <w:b w:val="0"/>
                <w:sz w:val="18"/>
                <w:szCs w:val="18"/>
              </w:rPr>
              <w:t xml:space="preserve">sale </w:t>
            </w:r>
            <w:proofErr w:type="gramStart"/>
            <w:r w:rsidR="00D042CB">
              <w:rPr>
                <w:b w:val="0"/>
                <w:sz w:val="18"/>
                <w:szCs w:val="18"/>
              </w:rPr>
              <w:t>y  la</w:t>
            </w:r>
            <w:proofErr w:type="gramEnd"/>
            <w:r w:rsidR="00D042CB">
              <w:rPr>
                <w:b w:val="0"/>
                <w:sz w:val="18"/>
                <w:szCs w:val="18"/>
              </w:rPr>
              <w:t xml:space="preserve"> información actual de su cuenta</w:t>
            </w:r>
          </w:p>
        </w:tc>
      </w:tr>
      <w:tr w:rsidR="0099417F" w:rsidRPr="00EA74B1" w14:paraId="2BD0C478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9451F5B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4BC941CA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30E0457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registra el </w:t>
            </w:r>
            <w:proofErr w:type="spellStart"/>
            <w:r>
              <w:rPr>
                <w:b w:val="0"/>
                <w:sz w:val="18"/>
                <w:szCs w:val="18"/>
              </w:rPr>
              <w:t>check-</w:t>
            </w:r>
            <w:r w:rsidR="00D042CB">
              <w:rPr>
                <w:b w:val="0"/>
                <w:sz w:val="18"/>
                <w:szCs w:val="18"/>
              </w:rPr>
              <w:t>out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cliente </w:t>
            </w:r>
            <w:r w:rsidR="00D042CB">
              <w:rPr>
                <w:b w:val="0"/>
                <w:sz w:val="18"/>
                <w:szCs w:val="18"/>
              </w:rPr>
              <w:t xml:space="preserve"> si</w:t>
            </w:r>
            <w:proofErr w:type="gramEnd"/>
            <w:r w:rsidR="00D042CB">
              <w:rPr>
                <w:b w:val="0"/>
                <w:sz w:val="18"/>
                <w:szCs w:val="18"/>
              </w:rPr>
              <w:t xml:space="preserve"> el cliente deja pago todos sus consumos</w:t>
            </w:r>
          </w:p>
        </w:tc>
      </w:tr>
      <w:tr w:rsidR="0099417F" w:rsidRPr="00EA74B1" w14:paraId="7709EBFB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EDC778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1C0182A4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52AEEE87" w14:textId="77777777" w:rsidR="0099417F" w:rsidRPr="00EA74B1" w:rsidRDefault="0099417F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00FDA001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1CEFF259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248A957B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C310BB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409B201E" w14:textId="77777777" w:rsidR="00D042CB" w:rsidRPr="00D042CB" w:rsidRDefault="00D042CB" w:rsidP="00D042CB">
            <w:pPr>
              <w:pStyle w:val="TituloPrincipla"/>
              <w:spacing w:after="100"/>
              <w:rPr>
                <w:b w:val="0"/>
                <w:sz w:val="18"/>
                <w:szCs w:val="18"/>
                <w:lang w:val="es-ES_tradnl"/>
              </w:rPr>
            </w:pPr>
            <w:r w:rsidRPr="00D042CB">
              <w:rPr>
                <w:b w:val="0"/>
                <w:sz w:val="18"/>
                <w:szCs w:val="18"/>
              </w:rPr>
              <w:t>RFC1 - MOSTRAR EL DINERO RECOLECTADO POR SERVICIOS</w:t>
            </w:r>
          </w:p>
          <w:p w14:paraId="1A2BFCB6" w14:textId="77777777" w:rsidR="0099417F" w:rsidRPr="0099417F" w:rsidRDefault="00D042CB" w:rsidP="00D042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  <w:r w:rsidRPr="00D042CB">
              <w:rPr>
                <w:b w:val="0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9417F" w:rsidRPr="00EA74B1" w14:paraId="3CBB02A1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954E78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41F05A0A" w14:textId="77777777" w:rsidR="0099417F" w:rsidRPr="00EA74B1" w:rsidRDefault="00D042CB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cantidad de dinero que fue recolectada por servicios por habitación en un periodo de tiempo</w:t>
            </w:r>
          </w:p>
        </w:tc>
      </w:tr>
      <w:tr w:rsidR="0099417F" w:rsidRPr="00EA74B1" w14:paraId="33FB14C8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D60C1E3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6C25F5CF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4259051D" w14:textId="77777777" w:rsidR="0099417F" w:rsidRDefault="00D042CB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Periodo del tiempo de la consulta</w:t>
            </w:r>
          </w:p>
        </w:tc>
      </w:tr>
      <w:tr w:rsidR="0099417F" w:rsidRPr="00EA74B1" w14:paraId="3D02351D" w14:textId="77777777" w:rsidTr="00D042CB">
        <w:trPr>
          <w:trHeight w:val="407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75402F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1146D42E" w14:textId="77777777" w:rsidTr="00D042CB">
        <w:trPr>
          <w:trHeight w:val="407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18BC77A6" w14:textId="77777777" w:rsidR="0099417F" w:rsidRPr="00EA74B1" w:rsidRDefault="00D042CB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cantidad de dinero recolectada por servicio por habitación</w:t>
            </w:r>
          </w:p>
        </w:tc>
      </w:tr>
      <w:tr w:rsidR="0099417F" w:rsidRPr="00EA74B1" w14:paraId="601C5808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5469704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12922A8D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3A6A141B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0C77156E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4F7DC4E6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26F77E47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7FB431A5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04B89F55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E18E9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6E26FB75" w14:textId="77777777" w:rsidR="00D042CB" w:rsidRPr="00D042CB" w:rsidRDefault="00D042CB" w:rsidP="00D042C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D042CB">
              <w:rPr>
                <w:rFonts w:ascii="Times New Roman" w:hAnsi="Times New Roman" w:cs="Times New Roman"/>
                <w:sz w:val="24"/>
                <w:szCs w:val="24"/>
                <w:lang w:val="es-ES_tradnl" w:eastAsia="es-ES_tradnl"/>
              </w:rPr>
              <w:t xml:space="preserve">RFC2 - LOS 20 SERVICIOS MÁS POPULARES. </w:t>
            </w:r>
          </w:p>
          <w:p w14:paraId="6889ACD7" w14:textId="77777777" w:rsidR="0099417F" w:rsidRPr="0099417F" w:rsidRDefault="00D042CB" w:rsidP="00D042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  <w:r w:rsidRPr="0099417F">
              <w:rPr>
                <w:b w:val="0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9417F" w:rsidRPr="00EA74B1" w14:paraId="704BC05E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C5309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5CE5A084" w14:textId="77777777" w:rsidR="0099417F" w:rsidRPr="00EA74B1" w:rsidRDefault="00D042CB" w:rsidP="00D042C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Mostrar los 20 servicios</w:t>
            </w:r>
            <w:r w:rsidRPr="00D042CB">
              <w:rPr>
                <w:b w:val="0"/>
                <w:sz w:val="18"/>
                <w:szCs w:val="18"/>
              </w:rPr>
              <w:t xml:space="preserve"> que fueron más consumidos en un período de tiempo dado</w:t>
            </w:r>
          </w:p>
        </w:tc>
      </w:tr>
      <w:tr w:rsidR="0099417F" w:rsidRPr="00EA74B1" w14:paraId="4D9DB86A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51FBCE1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042CB" w:rsidRPr="00CB6304" w14:paraId="605CA04E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36B88896" w14:textId="77777777" w:rsidR="00D042CB" w:rsidRDefault="00D042CB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Periodo del tiempo de la consulta</w:t>
            </w:r>
          </w:p>
        </w:tc>
      </w:tr>
      <w:tr w:rsidR="0099417F" w:rsidRPr="00EA74B1" w14:paraId="073B7982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7ECAEB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19F59F17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0FB1256E" w14:textId="77777777" w:rsidR="0099417F" w:rsidRPr="00EA74B1" w:rsidRDefault="00D042CB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20 servicios </w:t>
            </w:r>
            <w:proofErr w:type="spellStart"/>
            <w:r>
              <w:rPr>
                <w:b w:val="0"/>
                <w:sz w:val="18"/>
                <w:szCs w:val="18"/>
              </w:rPr>
              <w:t>mas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populares en un rango de tiempo</w:t>
            </w:r>
          </w:p>
        </w:tc>
      </w:tr>
      <w:tr w:rsidR="0099417F" w:rsidRPr="00EA74B1" w14:paraId="31BEC2C8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EE4FCAF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741D155C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7E433A3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1AC9726B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3D37406C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614E89E6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AF4901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5E904FB4" w14:textId="77777777" w:rsidR="0099417F" w:rsidRPr="0099417F" w:rsidRDefault="005A247D" w:rsidP="005A247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  <w:r w:rsidRPr="005A247D">
              <w:rPr>
                <w:b w:val="0"/>
                <w:sz w:val="18"/>
                <w:szCs w:val="18"/>
              </w:rPr>
              <w:t xml:space="preserve">RFC3 - ÍNDICE DE OCUPACIÓN </w:t>
            </w:r>
          </w:p>
        </w:tc>
      </w:tr>
      <w:tr w:rsidR="0099417F" w:rsidRPr="00EA74B1" w14:paraId="1DD04CB1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0D30C5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1E14C4D8" w14:textId="77777777" w:rsidR="0099417F" w:rsidRPr="00EA74B1" w:rsidRDefault="005A247D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Mostrar el índice de ocupación de cada una de las habitaciones</w:t>
            </w:r>
          </w:p>
        </w:tc>
      </w:tr>
      <w:tr w:rsidR="0099417F" w:rsidRPr="00EA74B1" w14:paraId="304E5C0B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B1ADAF2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7F4D7E79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492DDB93" w14:textId="77777777" w:rsidR="0099417F" w:rsidRDefault="0099417F" w:rsidP="005A247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9417F" w:rsidRPr="00EA74B1" w14:paraId="42040AC8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AF9F39F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18D5BB6D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301E6357" w14:textId="77777777" w:rsidR="0099417F" w:rsidRPr="00EA74B1" w:rsidRDefault="005A247D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índice de ocupación de cada una de las habitaciones</w:t>
            </w:r>
          </w:p>
        </w:tc>
      </w:tr>
      <w:tr w:rsidR="0099417F" w:rsidRPr="00EA74B1" w14:paraId="1731FBA6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A840EA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70F33900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738FDBE1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3DDEB55A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23E01D61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67D3EA5A" w14:textId="77777777" w:rsidR="0099417F" w:rsidRDefault="0099417F" w:rsidP="0099417F">
      <w:pPr>
        <w:pStyle w:val="TituloPrincipla"/>
        <w:jc w:val="left"/>
        <w:rPr>
          <w:sz w:val="32"/>
          <w:szCs w:val="32"/>
        </w:rPr>
      </w:pPr>
    </w:p>
    <w:p w14:paraId="47D26FE9" w14:textId="77777777" w:rsidR="005A247D" w:rsidRDefault="005A247D" w:rsidP="0099417F">
      <w:pPr>
        <w:pStyle w:val="TituloPrincipla"/>
        <w:jc w:val="left"/>
        <w:rPr>
          <w:sz w:val="32"/>
          <w:szCs w:val="32"/>
        </w:rPr>
      </w:pPr>
    </w:p>
    <w:p w14:paraId="6F1C2917" w14:textId="77777777" w:rsidR="005A247D" w:rsidRDefault="005A247D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5A247D" w:rsidRPr="00CB6304" w14:paraId="2657108B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6614354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7C60BD9C" w14:textId="77777777" w:rsidR="005A247D" w:rsidRPr="0099417F" w:rsidRDefault="005A247D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  <w:r w:rsidRPr="005A247D">
              <w:rPr>
                <w:b w:val="0"/>
                <w:sz w:val="18"/>
                <w:szCs w:val="18"/>
              </w:rPr>
              <w:t>RFC4 - LOS SERVICIOS QUE CUMPLEN CON CIERTA CARACTERÍSTICA</w:t>
            </w:r>
          </w:p>
        </w:tc>
      </w:tr>
      <w:tr w:rsidR="005A247D" w:rsidRPr="00EA74B1" w14:paraId="5EBF4F2B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227C89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47107E05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servicios que cumplen con cierta o ciertas características como precio, disponibilidad, consumidas en un rango x de tiempo </w:t>
            </w:r>
            <w:proofErr w:type="spellStart"/>
            <w:r>
              <w:rPr>
                <w:b w:val="0"/>
                <w:sz w:val="18"/>
                <w:szCs w:val="18"/>
              </w:rPr>
              <w:t>etc</w:t>
            </w:r>
            <w:proofErr w:type="spellEnd"/>
          </w:p>
        </w:tc>
      </w:tr>
      <w:tr w:rsidR="005A247D" w:rsidRPr="00EA74B1" w14:paraId="658AAFD5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C4D1E27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A247D" w:rsidRPr="00CB6304" w14:paraId="50D7C98C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14886D5A" w14:textId="77777777" w:rsidR="005A247D" w:rsidRDefault="005A247D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Condiciones de la búsqueda </w:t>
            </w:r>
          </w:p>
        </w:tc>
      </w:tr>
      <w:tr w:rsidR="005A247D" w:rsidRPr="00EA74B1" w14:paraId="39FB0DE0" w14:textId="77777777" w:rsidTr="00312B85">
        <w:trPr>
          <w:trHeight w:val="393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5BCE04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A247D" w:rsidRPr="00EA74B1" w14:paraId="6F147FED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6F501A79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servicios que cumplen con la condición de la búsqueda </w:t>
            </w:r>
          </w:p>
        </w:tc>
      </w:tr>
      <w:tr w:rsidR="005A247D" w:rsidRPr="00EA74B1" w14:paraId="47B55788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7C9D90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A247D" w:rsidRPr="00EA74B1" w14:paraId="7D4D6318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12EBDB6B" w14:textId="77777777" w:rsidR="005A247D" w:rsidRPr="00EA74B1" w:rsidRDefault="005A247D" w:rsidP="00312B8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1CDF9E03" w14:textId="77777777" w:rsidR="005A247D" w:rsidRDefault="005A247D" w:rsidP="0099417F">
      <w:pPr>
        <w:pStyle w:val="TituloPrincipla"/>
        <w:jc w:val="left"/>
        <w:rPr>
          <w:sz w:val="32"/>
          <w:szCs w:val="32"/>
        </w:rPr>
      </w:pPr>
    </w:p>
    <w:p w14:paraId="49BD8A2B" w14:textId="77777777" w:rsidR="005A247D" w:rsidRDefault="005A247D" w:rsidP="0099417F">
      <w:pPr>
        <w:pStyle w:val="TituloPrincipla"/>
        <w:jc w:val="left"/>
        <w:rPr>
          <w:sz w:val="32"/>
          <w:szCs w:val="32"/>
        </w:rPr>
      </w:pPr>
    </w:p>
    <w:p w14:paraId="076A6C7D" w14:textId="77777777" w:rsidR="005A247D" w:rsidRDefault="005A247D" w:rsidP="0099417F">
      <w:pPr>
        <w:pStyle w:val="TituloPrincipla"/>
        <w:jc w:val="left"/>
        <w:rPr>
          <w:sz w:val="32"/>
          <w:szCs w:val="32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8195"/>
      </w:tblGrid>
      <w:tr w:rsidR="0099417F" w:rsidRPr="00CB6304" w14:paraId="36277C45" w14:textId="77777777" w:rsidTr="00312B85">
        <w:trPr>
          <w:trHeight w:val="603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D0BB39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195" w:type="dxa"/>
          </w:tcPr>
          <w:p w14:paraId="1AAB3BF2" w14:textId="77777777" w:rsidR="0099417F" w:rsidRPr="0099417F" w:rsidRDefault="00D708C6" w:rsidP="00D708C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ES_tradnl"/>
              </w:rPr>
            </w:pPr>
            <w:r w:rsidRPr="00D708C6">
              <w:rPr>
                <w:b w:val="0"/>
                <w:sz w:val="18"/>
                <w:szCs w:val="18"/>
              </w:rPr>
              <w:t xml:space="preserve">RFC5 - </w:t>
            </w:r>
            <w:r>
              <w:rPr>
                <w:b w:val="0"/>
                <w:sz w:val="18"/>
                <w:szCs w:val="18"/>
              </w:rPr>
              <w:t>CONSUMO POR UN USUARIO DADO</w:t>
            </w:r>
          </w:p>
        </w:tc>
      </w:tr>
      <w:tr w:rsidR="0099417F" w:rsidRPr="00EA74B1" w14:paraId="0467D6C4" w14:textId="77777777" w:rsidTr="00312B85">
        <w:trPr>
          <w:trHeight w:val="820"/>
          <w:jc w:val="center"/>
        </w:trPr>
        <w:tc>
          <w:tcPr>
            <w:tcW w:w="2351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3D7363D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195" w:type="dxa"/>
            <w:tcBorders>
              <w:bottom w:val="single" w:sz="4" w:space="0" w:color="auto"/>
            </w:tcBorders>
          </w:tcPr>
          <w:p w14:paraId="12488D77" w14:textId="77777777" w:rsidR="0099417F" w:rsidRPr="00EA74B1" w:rsidRDefault="00D708C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debe mostrare consumo total generado por un usuario en un rango de tiempo dado.</w:t>
            </w:r>
          </w:p>
        </w:tc>
      </w:tr>
      <w:tr w:rsidR="0099417F" w:rsidRPr="00EA74B1" w14:paraId="7FA38043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A6CA16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417F" w:rsidRPr="00CB6304" w14:paraId="47A5AD3B" w14:textId="77777777" w:rsidTr="00312B85">
        <w:trPr>
          <w:trHeight w:val="28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3E7C751D" w14:textId="77777777" w:rsidR="0099417F" w:rsidRDefault="00D708C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tiempo de la consulta</w:t>
            </w:r>
          </w:p>
        </w:tc>
      </w:tr>
      <w:tr w:rsidR="0099417F" w:rsidRPr="00EA74B1" w14:paraId="4E6E5837" w14:textId="77777777" w:rsidTr="00D708C6">
        <w:trPr>
          <w:trHeight w:val="43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9F38627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417F" w:rsidRPr="00EA74B1" w14:paraId="464263D1" w14:textId="77777777" w:rsidTr="00312B85">
        <w:trPr>
          <w:trHeight w:val="36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</w:tcPr>
          <w:p w14:paraId="7A3B0BD8" w14:textId="77777777" w:rsidR="0099417F" w:rsidRPr="00EA74B1" w:rsidRDefault="00D708C6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Consumo generado por el usuario</w:t>
            </w:r>
          </w:p>
        </w:tc>
      </w:tr>
      <w:tr w:rsidR="0099417F" w:rsidRPr="00EA74B1" w14:paraId="10FCDFD4" w14:textId="77777777" w:rsidTr="00312B85">
        <w:trPr>
          <w:trHeight w:val="315"/>
          <w:jc w:val="center"/>
        </w:trPr>
        <w:tc>
          <w:tcPr>
            <w:tcW w:w="10546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FC16A0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9417F" w:rsidRPr="00EA74B1" w14:paraId="7E844894" w14:textId="77777777" w:rsidTr="00312B85">
        <w:trPr>
          <w:trHeight w:val="268"/>
          <w:jc w:val="center"/>
        </w:trPr>
        <w:tc>
          <w:tcPr>
            <w:tcW w:w="10546" w:type="dxa"/>
            <w:gridSpan w:val="2"/>
          </w:tcPr>
          <w:p w14:paraId="50238A7A" w14:textId="77777777" w:rsidR="0099417F" w:rsidRPr="00EA74B1" w:rsidRDefault="0099417F" w:rsidP="009941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Concurrencia, persistencia </w:t>
            </w:r>
          </w:p>
        </w:tc>
      </w:tr>
    </w:tbl>
    <w:p w14:paraId="33E142F0" w14:textId="77777777" w:rsidR="00D708C6" w:rsidRDefault="00D708C6" w:rsidP="0099417F">
      <w:pPr>
        <w:pStyle w:val="TituloPrincipla"/>
        <w:jc w:val="left"/>
        <w:rPr>
          <w:sz w:val="32"/>
          <w:szCs w:val="32"/>
        </w:rPr>
      </w:pPr>
      <w:bookmarkStart w:id="0" w:name="_GoBack"/>
      <w:bookmarkEnd w:id="0"/>
    </w:p>
    <w:sectPr w:rsidR="00D708C6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7FBBC" w14:textId="77777777" w:rsidR="00DE1449" w:rsidRDefault="00DE1449">
      <w:r>
        <w:separator/>
      </w:r>
    </w:p>
  </w:endnote>
  <w:endnote w:type="continuationSeparator" w:id="0">
    <w:p w14:paraId="0AB7C255" w14:textId="77777777" w:rsidR="00DE1449" w:rsidRDefault="00DE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55956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5A12AA9" w14:textId="77777777"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ACC60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08C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3CF2A69" w14:textId="77777777"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A5148" w14:textId="77777777" w:rsidR="00DE1449" w:rsidRDefault="00DE1449">
      <w:r>
        <w:separator/>
      </w:r>
    </w:p>
  </w:footnote>
  <w:footnote w:type="continuationSeparator" w:id="0">
    <w:p w14:paraId="5CEF7911" w14:textId="77777777" w:rsidR="00DE1449" w:rsidRDefault="00DE14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6DF62" w14:textId="77777777"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18EA07E3" w14:textId="77777777" w:rsidTr="00095773">
      <w:tc>
        <w:tcPr>
          <w:tcW w:w="1445" w:type="pct"/>
          <w:vAlign w:val="center"/>
        </w:tcPr>
        <w:p w14:paraId="39A46CAC" w14:textId="77777777" w:rsidR="00487943" w:rsidRDefault="00487943" w:rsidP="00487943">
          <w:pPr>
            <w:pStyle w:val="Encabezado"/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0288" behindDoc="0" locked="0" layoutInCell="1" allowOverlap="1" wp14:anchorId="1BD4464C" wp14:editId="399987DC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73E9D38E" w14:textId="77777777"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6C65DCF4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1ADA6BE9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486A9971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3C8D6F0D" w14:textId="77777777"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 wp14:anchorId="51FDC9E1" wp14:editId="1036971B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53D51D9" w14:textId="77777777"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FCB6A" w14:textId="77777777" w:rsidR="00306A3F" w:rsidRDefault="00306A3F" w:rsidP="008B3189">
    <w:pPr>
      <w:pStyle w:val="Encabezado"/>
      <w:spacing w:after="60"/>
      <w:rPr>
        <w:b/>
        <w:sz w:val="24"/>
        <w:szCs w:val="24"/>
      </w:rPr>
    </w:pPr>
  </w:p>
  <w:p w14:paraId="13CB6D43" w14:textId="77777777"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3629F"/>
    <w:rsid w:val="00547878"/>
    <w:rsid w:val="0056179F"/>
    <w:rsid w:val="00570F76"/>
    <w:rsid w:val="00583736"/>
    <w:rsid w:val="005934AA"/>
    <w:rsid w:val="00593FD8"/>
    <w:rsid w:val="005A247D"/>
    <w:rsid w:val="005C459A"/>
    <w:rsid w:val="005E1E4A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E5CB6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9417F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042CB"/>
    <w:rsid w:val="00D10F87"/>
    <w:rsid w:val="00D41E1D"/>
    <w:rsid w:val="00D708C6"/>
    <w:rsid w:val="00D8119D"/>
    <w:rsid w:val="00D81470"/>
    <w:rsid w:val="00DD0196"/>
    <w:rsid w:val="00DD6ACD"/>
    <w:rsid w:val="00DE1449"/>
    <w:rsid w:val="00DE369E"/>
    <w:rsid w:val="00E0155D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34F050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FC6F18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FC6F18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0F"/>
    <w:rsid w:val="0019290F"/>
    <w:rsid w:val="00A60CD2"/>
    <w:rsid w:val="00B35AD8"/>
    <w:rsid w:val="00FC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Settings\rcasalla\Datos de programa\Microsoft\Plantillas\depto.dot</Template>
  <TotalTime>29</TotalTime>
  <Pages>8</Pages>
  <Words>603</Words>
  <Characters>4471</Characters>
  <Application>Microsoft Macintosh Word</Application>
  <DocSecurity>0</DocSecurity>
  <Lines>638</Lines>
  <Paragraphs>338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EDU</Company>
  <LinksUpToDate>false</LinksUpToDate>
  <CharactersWithSpaces>4736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Andres Javier Gonzalez Torres</cp:lastModifiedBy>
  <cp:revision>4</cp:revision>
  <cp:lastPrinted>2004-06-30T14:22:00Z</cp:lastPrinted>
  <dcterms:created xsi:type="dcterms:W3CDTF">2018-08-31T17:41:00Z</dcterms:created>
  <dcterms:modified xsi:type="dcterms:W3CDTF">2019-03-18T01:44:00Z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0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